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FA6C3" w14:textId="1E60499E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5B763725" wp14:editId="45B04233">
                <wp:simplePos x="0" y="0"/>
                <wp:positionH relativeFrom="page">
                  <wp:posOffset>0</wp:posOffset>
                </wp:positionH>
                <wp:positionV relativeFrom="paragraph">
                  <wp:posOffset>-402590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5D7BEBB" id="Rectangle 1" o:spid="_x0000_s1026" alt="&quot;&quot;" style="position:absolute;margin-left:0;margin-top:-31.7pt;width:221.75pt;height:11in;z-index:-25165721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6371"/>
      </w:tblGrid>
      <w:tr w:rsidR="00CF2BE7" w:rsidRPr="00020BEB" w14:paraId="14DC4436" w14:textId="77777777" w:rsidTr="1461E2F6">
        <w:trPr>
          <w:trHeight w:val="3960"/>
        </w:trPr>
        <w:tc>
          <w:tcPr>
            <w:tcW w:w="3692" w:type="dxa"/>
            <w:vMerge w:val="restart"/>
          </w:tcPr>
          <w:p w14:paraId="668D87F0" w14:textId="77777777" w:rsidR="00CF2BE7" w:rsidRDefault="006C5F9F" w:rsidP="006C5F9F">
            <w:pPr>
              <w:pStyle w:val="Heading1"/>
            </w:pPr>
            <w:r w:rsidRPr="006C5F9F">
              <w:t>Objective</w:t>
            </w:r>
          </w:p>
          <w:p w14:paraId="5EA50130" w14:textId="77777777" w:rsidR="00CF2BE7" w:rsidRDefault="00CF2BE7" w:rsidP="003F1D3E"/>
          <w:p w14:paraId="7B2B8A11" w14:textId="005B0539" w:rsidR="00CF2BE7" w:rsidRPr="00EF0E02" w:rsidRDefault="004D0FA5" w:rsidP="006C5F9F">
            <w:r w:rsidRPr="004D0FA5">
              <w:t xml:space="preserve">To obtain a Software Engineer position where my creativity, problem-solving skills, and experience in developing efficient and user-centric software solutions can be utilized to enhance user experiences. As a </w:t>
            </w:r>
            <w:proofErr w:type="spellStart"/>
            <w:proofErr w:type="gramStart"/>
            <w:r w:rsidRPr="004D0FA5">
              <w:t>B.Tech</w:t>
            </w:r>
            <w:proofErr w:type="spellEnd"/>
            <w:proofErr w:type="gramEnd"/>
            <w:r w:rsidRPr="004D0FA5">
              <w:t xml:space="preserve"> student with a solid foundation in programming, algorithms, and software development, I am eager to contribute to innovative projects and collaborate with</w:t>
            </w:r>
            <w:r>
              <w:t xml:space="preserve"> a </w:t>
            </w:r>
            <w:r w:rsidRPr="004D0FA5">
              <w:t>team to build software applications.</w:t>
            </w:r>
          </w:p>
        </w:tc>
        <w:tc>
          <w:tcPr>
            <w:tcW w:w="737" w:type="dxa"/>
            <w:vMerge w:val="restart"/>
          </w:tcPr>
          <w:p w14:paraId="505CA323" w14:textId="54C33F83" w:rsidR="00CF2BE7" w:rsidRPr="004D0FA5" w:rsidRDefault="001D04C1" w:rsidP="00B31DA4">
            <w:pPr>
              <w:spacing w:before="360"/>
              <w:rPr>
                <w:b/>
                <w:bCs/>
                <w:color w:val="auto"/>
              </w:rPr>
            </w:pPr>
            <w:r>
              <w:rPr>
                <w:b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1318" behindDoc="0" locked="0" layoutInCell="1" allowOverlap="1" wp14:anchorId="1B9A0B02" wp14:editId="7D5148EE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3600450</wp:posOffset>
                      </wp:positionV>
                      <wp:extent cx="3810000" cy="838200"/>
                      <wp:effectExtent l="0" t="0" r="0" b="0"/>
                      <wp:wrapNone/>
                      <wp:docPr id="188767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3810000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8AD9FE" w14:textId="77777777" w:rsidR="001D04C1" w:rsidRDefault="001D04C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9A0B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7.4pt;margin-top:283.5pt;width:300pt;height:66pt;flip:x;z-index:251661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" fillcolor="white [3201]" stroked="f" strokeweight=".5pt">
                      <v:textbox>
                        <w:txbxContent>
                          <w:p w14:paraId="018AD9FE" w14:textId="77777777" w:rsidR="001D04C1" w:rsidRDefault="001D04C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2342" behindDoc="0" locked="0" layoutInCell="1" allowOverlap="1" wp14:anchorId="2CA04162" wp14:editId="328FB7AF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3838575</wp:posOffset>
                      </wp:positionV>
                      <wp:extent cx="4057650" cy="400050"/>
                      <wp:effectExtent l="0" t="0" r="0" b="0"/>
                      <wp:wrapNone/>
                      <wp:docPr id="199243531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76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FC5030" w14:textId="49790872" w:rsidR="001D04C1" w:rsidRDefault="001D04C1" w:rsidP="001D04C1">
                                  <w:pPr>
                                    <w:pStyle w:val="ListBullet"/>
                                    <w:suppressOverlap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YouTube Clone</w:t>
                                  </w:r>
                                </w:p>
                                <w:p w14:paraId="38491127" w14:textId="3080AFC7" w:rsidR="001D04C1" w:rsidRDefault="001D04C1" w:rsidP="001D04C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/>
                                    <w:suppressOverlap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5B2726B7" w14:textId="77777777" w:rsidR="001D04C1" w:rsidRPr="001D04C1" w:rsidRDefault="001D04C1" w:rsidP="001D04C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/>
                                    <w:suppressOverlap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04162" id="Text Box 4" o:spid="_x0000_s1027" type="#_x0000_t202" style="position:absolute;margin-left:35.9pt;margin-top:302.25pt;width:319.5pt;height:31.5pt;z-index:251662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" fillcolor="white [3201]" stroked="f" strokeweight=".5pt">
                      <v:textbox>
                        <w:txbxContent>
                          <w:p w14:paraId="2EFC5030" w14:textId="49790872" w:rsidR="001D04C1" w:rsidRDefault="001D04C1" w:rsidP="001D04C1">
                            <w:pPr>
                              <w:pStyle w:val="ListBullet"/>
                              <w:suppressOverlap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YouTube Clone</w:t>
                            </w:r>
                          </w:p>
                          <w:p w14:paraId="38491127" w14:textId="3080AFC7" w:rsidR="001D04C1" w:rsidRDefault="001D04C1" w:rsidP="001D04C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suppressOverlap/>
                              <w:rPr>
                                <w:b/>
                                <w:bCs/>
                              </w:rPr>
                            </w:pPr>
                          </w:p>
                          <w:p w14:paraId="5B2726B7" w14:textId="77777777" w:rsidR="001D04C1" w:rsidRPr="001D04C1" w:rsidRDefault="001D04C1" w:rsidP="001D04C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suppressOverlap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71" w:type="dxa"/>
          </w:tcPr>
          <w:p w14:paraId="0CEB6463" w14:textId="6E21B393" w:rsidR="34C479AF" w:rsidRPr="004D0FA5" w:rsidRDefault="004D0FA5" w:rsidP="1461E2F6">
            <w:pPr>
              <w:pStyle w:val="Title"/>
              <w:rPr>
                <w:bCs/>
              </w:rPr>
            </w:pPr>
            <w:r w:rsidRPr="004D0FA5">
              <w:rPr>
                <w:bCs/>
              </w:rPr>
              <w:t>D</w:t>
            </w:r>
            <w:r w:rsidR="004A1390">
              <w:rPr>
                <w:bCs/>
              </w:rPr>
              <w:t>ILIP</w:t>
            </w:r>
            <w:r w:rsidRPr="004D0FA5">
              <w:rPr>
                <w:bCs/>
              </w:rPr>
              <w:t xml:space="preserve"> </w:t>
            </w:r>
          </w:p>
          <w:p w14:paraId="41953375" w14:textId="2D73D9E2" w:rsidR="004D0FA5" w:rsidRPr="004D0FA5" w:rsidRDefault="004D0FA5" w:rsidP="004D0FA5">
            <w:pPr>
              <w:rPr>
                <w:b/>
                <w:bCs/>
                <w:sz w:val="96"/>
                <w:szCs w:val="96"/>
              </w:rPr>
            </w:pPr>
            <w:r w:rsidRPr="004D0FA5">
              <w:rPr>
                <w:b/>
                <w:bCs/>
                <w:sz w:val="96"/>
                <w:szCs w:val="96"/>
              </w:rPr>
              <w:t>K</w:t>
            </w:r>
            <w:r w:rsidR="004A1390">
              <w:rPr>
                <w:b/>
                <w:bCs/>
                <w:sz w:val="96"/>
                <w:szCs w:val="96"/>
              </w:rPr>
              <w:t>UMAR</w:t>
            </w:r>
          </w:p>
          <w:p w14:paraId="3BD5D1BE" w14:textId="771CD1EC" w:rsidR="00CF2BE7" w:rsidRPr="004D0FA5" w:rsidRDefault="001D04C1" w:rsidP="00F278FE">
            <w:pPr>
              <w:pStyle w:val="Subtitle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94" behindDoc="0" locked="0" layoutInCell="1" allowOverlap="1" wp14:anchorId="17267CAE" wp14:editId="026300D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600075</wp:posOffset>
                      </wp:positionV>
                      <wp:extent cx="3924300" cy="1581150"/>
                      <wp:effectExtent l="0" t="0" r="0" b="0"/>
                      <wp:wrapNone/>
                      <wp:docPr id="148845256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58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D8AC6" w14:textId="77777777" w:rsidR="001D04C1" w:rsidRDefault="001D04C1" w:rsidP="001D04C1">
                                  <w:pPr>
                                    <w:pStyle w:val="Heading2"/>
                                    <w:suppressOverlap/>
                                    <w:rPr>
                                      <w:rStyle w:val="NotBold"/>
                                    </w:rPr>
                                  </w:pPr>
                                  <w:r>
                                    <w:t>PROJECTS</w:t>
                                  </w:r>
                                </w:p>
                                <w:p w14:paraId="5FC1BC13" w14:textId="77777777" w:rsidR="001D04C1" w:rsidRPr="00F278FE" w:rsidRDefault="001D04C1" w:rsidP="001D04C1">
                                  <w:pPr>
                                    <w:suppressOverlap/>
                                  </w:pPr>
                                </w:p>
                                <w:p w14:paraId="2658FF58" w14:textId="77777777" w:rsidR="001D04C1" w:rsidRPr="001D04C1" w:rsidRDefault="001D04C1" w:rsidP="001D04C1">
                                  <w:pPr>
                                    <w:pStyle w:val="ListBullet"/>
                                    <w:suppressOverlap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D04C1">
                                    <w:rPr>
                                      <w:b/>
                                      <w:bCs/>
                                    </w:rPr>
                                    <w:t>AI-Powered-Soil-Health-Analysis</w:t>
                                  </w:r>
                                </w:p>
                                <w:p w14:paraId="3F488FA9" w14:textId="77777777" w:rsidR="001D04C1" w:rsidRDefault="001D04C1" w:rsidP="001D04C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pBdr>
                                      <w:bottom w:val="single" w:sz="6" w:space="1" w:color="auto"/>
                                    </w:pBdr>
                                    <w:ind w:left="360"/>
                                    <w:suppressOverlap/>
                                  </w:pPr>
                                  <w:r w:rsidRPr="001D04C1">
                                    <w:t>This project analyzes soil conditions from images and provides corresponding preventive measures based on the soil's characteristics.</w:t>
                                  </w:r>
                                </w:p>
                                <w:p w14:paraId="217FF19A" w14:textId="77777777" w:rsidR="001D04C1" w:rsidRDefault="001D04C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67CAE" id="Text Box 1" o:spid="_x0000_s1028" type="#_x0000_t202" style="position:absolute;margin-left:-3.95pt;margin-top:47.25pt;width:309pt;height:124.5pt;z-index:25166029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" fillcolor="white [3201]" stroked="f" strokeweight=".5pt">
                      <v:textbox>
                        <w:txbxContent>
                          <w:p w14:paraId="7EFD8AC6" w14:textId="77777777" w:rsidR="001D04C1" w:rsidRDefault="001D04C1" w:rsidP="001D04C1">
                            <w:pPr>
                              <w:pStyle w:val="Heading2"/>
                              <w:suppressOverlap/>
                              <w:rPr>
                                <w:rStyle w:val="NotBold"/>
                              </w:rPr>
                            </w:pPr>
                            <w:r>
                              <w:t>PROJECTS</w:t>
                            </w:r>
                          </w:p>
                          <w:p w14:paraId="5FC1BC13" w14:textId="77777777" w:rsidR="001D04C1" w:rsidRPr="00F278FE" w:rsidRDefault="001D04C1" w:rsidP="001D04C1">
                            <w:pPr>
                              <w:suppressOverlap/>
                            </w:pPr>
                          </w:p>
                          <w:p w14:paraId="2658FF58" w14:textId="77777777" w:rsidR="001D04C1" w:rsidRPr="001D04C1" w:rsidRDefault="001D04C1" w:rsidP="001D04C1">
                            <w:pPr>
                              <w:pStyle w:val="ListBullet"/>
                              <w:suppressOverlap/>
                              <w:rPr>
                                <w:b/>
                                <w:bCs/>
                              </w:rPr>
                            </w:pPr>
                            <w:r w:rsidRPr="001D04C1">
                              <w:rPr>
                                <w:b/>
                                <w:bCs/>
                              </w:rPr>
                              <w:t>AI-Powered-Soil-Health-Analysis</w:t>
                            </w:r>
                          </w:p>
                          <w:p w14:paraId="3F488FA9" w14:textId="77777777" w:rsidR="001D04C1" w:rsidRDefault="001D04C1" w:rsidP="001D04C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6" w:space="1" w:color="auto"/>
                              </w:pBdr>
                              <w:ind w:left="360"/>
                              <w:suppressOverlap/>
                            </w:pPr>
                            <w:r w:rsidRPr="001D04C1">
                              <w:t>This project analyzes soil conditions from images and provides corresponding preventive measures based on the soil's characteristics.</w:t>
                            </w:r>
                          </w:p>
                          <w:p w14:paraId="217FF19A" w14:textId="77777777" w:rsidR="001D04C1" w:rsidRDefault="001D04C1"/>
                        </w:txbxContent>
                      </v:textbox>
                    </v:shape>
                  </w:pict>
                </mc:Fallback>
              </mc:AlternateContent>
            </w:r>
            <w:r w:rsidR="004D0FA5" w:rsidRPr="004D0FA5">
              <w:rPr>
                <w:bCs/>
              </w:rPr>
              <w:t>Software developer</w:t>
            </w:r>
          </w:p>
        </w:tc>
      </w:tr>
      <w:tr w:rsidR="001D04C1" w:rsidRPr="00020BEB" w14:paraId="68672886" w14:textId="77777777" w:rsidTr="1461E2F6">
        <w:trPr>
          <w:gridAfter w:val="1"/>
          <w:wAfter w:w="6371" w:type="dxa"/>
          <w:trHeight w:val="270"/>
        </w:trPr>
        <w:tc>
          <w:tcPr>
            <w:tcW w:w="3692" w:type="dxa"/>
            <w:vMerge/>
          </w:tcPr>
          <w:p w14:paraId="61318B74" w14:textId="77777777" w:rsidR="001D04C1" w:rsidRPr="00CA07A7" w:rsidRDefault="001D04C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4BFD80D" w14:textId="77777777" w:rsidR="001D04C1" w:rsidRPr="00020BEB" w:rsidRDefault="001D04C1" w:rsidP="00B31DA4">
            <w:pPr>
              <w:spacing w:before="360"/>
              <w:rPr>
                <w:color w:val="auto"/>
              </w:rPr>
            </w:pPr>
          </w:p>
        </w:tc>
      </w:tr>
      <w:tr w:rsidR="001D04C1" w:rsidRPr="00020BEB" w14:paraId="6303E75B" w14:textId="77777777" w:rsidTr="1461E2F6">
        <w:trPr>
          <w:gridAfter w:val="1"/>
          <w:wAfter w:w="6371" w:type="dxa"/>
          <w:trHeight w:val="432"/>
        </w:trPr>
        <w:tc>
          <w:tcPr>
            <w:tcW w:w="3692" w:type="dxa"/>
            <w:vMerge w:val="restart"/>
          </w:tcPr>
          <w:p w14:paraId="588A892D" w14:textId="77777777" w:rsidR="001D04C1" w:rsidRDefault="001D04C1" w:rsidP="001D04C1"/>
          <w:p w14:paraId="55BD5DC9" w14:textId="77777777" w:rsidR="001D04C1" w:rsidRDefault="001D04C1" w:rsidP="001D04C1"/>
          <w:p w14:paraId="5CC3CB13" w14:textId="77777777" w:rsidR="001D04C1" w:rsidRPr="00771A46" w:rsidRDefault="001D04C1" w:rsidP="001D04C1">
            <w:pPr>
              <w:pStyle w:val="Heading1"/>
            </w:pPr>
            <w:r w:rsidRPr="006C5F9F">
              <w:t>Contact</w:t>
            </w:r>
          </w:p>
          <w:p w14:paraId="5E5276AF" w14:textId="77777777" w:rsidR="001D04C1" w:rsidRPr="00020BEB" w:rsidRDefault="001D04C1" w:rsidP="001D04C1">
            <w:pPr>
              <w:rPr>
                <w:color w:val="auto"/>
                <w:szCs w:val="20"/>
              </w:rPr>
            </w:pPr>
          </w:p>
          <w:p w14:paraId="63BF1B6A" w14:textId="0CC69951" w:rsidR="001D04C1" w:rsidRDefault="004670F7" w:rsidP="001D04C1">
            <w:pPr>
              <w:pStyle w:val="ListBullet"/>
            </w:pPr>
            <w:hyperlink r:id="rId11" w:history="1">
              <w:r w:rsidRPr="006575B0">
                <w:rPr>
                  <w:rStyle w:val="Hyperlink"/>
                </w:rPr>
                <w:t>dilip19109mn@gmail.com</w:t>
              </w:r>
            </w:hyperlink>
          </w:p>
          <w:p w14:paraId="0D6643CE" w14:textId="2ED693E0" w:rsidR="00FF140B" w:rsidRDefault="00FF140B" w:rsidP="00FF140B">
            <w:pPr>
              <w:pStyle w:val="ListBullet"/>
            </w:pPr>
            <w:hyperlink r:id="rId12" w:history="1">
              <w:r w:rsidRPr="004670F7">
                <w:rPr>
                  <w:rStyle w:val="Hyperlink"/>
                </w:rPr>
                <w:t>https://www.linkedin.com/in/dilip-kumar-0810exp/</w:t>
              </w:r>
            </w:hyperlink>
            <w:r>
              <w:t xml:space="preserve"> </w:t>
            </w:r>
          </w:p>
          <w:p w14:paraId="4A9CE0D4" w14:textId="1CD85751" w:rsidR="00EC2C14" w:rsidRDefault="001D04C1" w:rsidP="00EC2C14">
            <w:pPr>
              <w:pStyle w:val="ListBullet"/>
            </w:pPr>
            <w:r>
              <w:t>9458104189</w:t>
            </w:r>
          </w:p>
          <w:p w14:paraId="463415C4" w14:textId="15473072" w:rsidR="001D04C1" w:rsidRDefault="001D04C1" w:rsidP="001D04C1">
            <w:pPr>
              <w:pStyle w:val="ListBullet"/>
            </w:pPr>
            <w:r>
              <w:t>Dehradun, Uttarakhand</w:t>
            </w:r>
          </w:p>
          <w:p w14:paraId="195A0DFF" w14:textId="77777777" w:rsidR="001D04C1" w:rsidRDefault="001D04C1" w:rsidP="001D04C1"/>
          <w:p w14:paraId="24E0BB72" w14:textId="77777777" w:rsidR="001D04C1" w:rsidRDefault="001D04C1" w:rsidP="001D04C1"/>
          <w:p w14:paraId="2000F1A1" w14:textId="1692299A" w:rsidR="001D04C1" w:rsidRDefault="001D04C1" w:rsidP="009D3500">
            <w:pPr>
              <w:pStyle w:val="Heading1"/>
            </w:pPr>
            <w:r w:rsidRPr="006C5F9F">
              <w:t>Education</w:t>
            </w:r>
          </w:p>
          <w:p w14:paraId="21F06FD4" w14:textId="77777777" w:rsidR="009D3500" w:rsidRPr="009D3500" w:rsidRDefault="009D3500" w:rsidP="009D3500"/>
          <w:p w14:paraId="05E1F046" w14:textId="4547D684" w:rsidR="001D04C1" w:rsidRDefault="001D04C1" w:rsidP="001D04C1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  <w:r>
              <w:rPr>
                <w:b/>
                <w:bCs/>
                <w:color w:val="auto"/>
                <w:spacing w:val="20"/>
                <w:sz w:val="18"/>
                <w:szCs w:val="18"/>
              </w:rPr>
              <w:t>2019</w:t>
            </w:r>
            <w:r w:rsidR="00A719C1">
              <w:rPr>
                <w:b/>
                <w:bCs/>
                <w:color w:val="auto"/>
                <w:spacing w:val="20"/>
                <w:sz w:val="18"/>
                <w:szCs w:val="18"/>
              </w:rPr>
              <w:t>-2023</w:t>
            </w:r>
          </w:p>
          <w:p w14:paraId="02BECAE5" w14:textId="37120EA0" w:rsidR="001D04C1" w:rsidRPr="000B15F1" w:rsidRDefault="001D04C1" w:rsidP="001D04C1">
            <w:pPr>
              <w:rPr>
                <w:color w:val="auto"/>
                <w:spacing w:val="20"/>
                <w:sz w:val="18"/>
                <w:szCs w:val="18"/>
              </w:rPr>
            </w:pPr>
            <w:r w:rsidRPr="000B15F1">
              <w:rPr>
                <w:color w:val="auto"/>
                <w:spacing w:val="20"/>
                <w:sz w:val="18"/>
                <w:szCs w:val="18"/>
              </w:rPr>
              <w:t>VIVEKANANDA SCHOOL</w:t>
            </w:r>
          </w:p>
          <w:p w14:paraId="0731D0FA" w14:textId="3EF30CBF" w:rsidR="004C07BA" w:rsidRPr="000B15F1" w:rsidRDefault="001D04C1" w:rsidP="001D04C1">
            <w:pPr>
              <w:rPr>
                <w:color w:val="auto"/>
                <w:spacing w:val="20"/>
                <w:sz w:val="18"/>
                <w:szCs w:val="18"/>
              </w:rPr>
            </w:pPr>
            <w:r w:rsidRPr="000B15F1">
              <w:rPr>
                <w:color w:val="auto"/>
                <w:spacing w:val="20"/>
                <w:sz w:val="18"/>
                <w:szCs w:val="18"/>
              </w:rPr>
              <w:t>AFFILIATED TO CBSE</w:t>
            </w:r>
          </w:p>
          <w:p w14:paraId="12BA2725" w14:textId="77777777" w:rsidR="001D04C1" w:rsidRDefault="001D04C1" w:rsidP="001D04C1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6498CFC7" w14:textId="1D590FFB" w:rsidR="001D04C1" w:rsidRDefault="001D04C1" w:rsidP="001D04C1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  <w:r>
              <w:rPr>
                <w:b/>
                <w:bCs/>
                <w:color w:val="auto"/>
                <w:spacing w:val="20"/>
                <w:sz w:val="18"/>
                <w:szCs w:val="18"/>
              </w:rPr>
              <w:t>2023</w:t>
            </w:r>
            <w:r w:rsidR="00A719C1">
              <w:rPr>
                <w:b/>
                <w:bCs/>
                <w:color w:val="auto"/>
                <w:spacing w:val="20"/>
                <w:sz w:val="18"/>
                <w:szCs w:val="18"/>
              </w:rPr>
              <w:t>-2027</w:t>
            </w:r>
          </w:p>
          <w:p w14:paraId="6E6CB753" w14:textId="16EC0FF4" w:rsidR="001D04C1" w:rsidRDefault="001D04C1" w:rsidP="001D04C1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  <w:r>
              <w:rPr>
                <w:b/>
                <w:bCs/>
                <w:color w:val="auto"/>
                <w:spacing w:val="20"/>
                <w:sz w:val="18"/>
                <w:szCs w:val="18"/>
              </w:rPr>
              <w:t>GRAPHIC ERA HILL UNIVERSITY</w:t>
            </w:r>
          </w:p>
          <w:p w14:paraId="46DDE484" w14:textId="009B73A6" w:rsidR="001D04C1" w:rsidRDefault="001D04C1" w:rsidP="001D04C1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35E83C6A" w14:textId="63C8209D" w:rsidR="001D04C1" w:rsidRPr="000B15F1" w:rsidRDefault="001D04C1" w:rsidP="001D04C1">
            <w:pPr>
              <w:rPr>
                <w:color w:val="auto"/>
                <w:spacing w:val="20"/>
                <w:sz w:val="18"/>
                <w:szCs w:val="18"/>
              </w:rPr>
            </w:pPr>
            <w:r w:rsidRPr="000B15F1">
              <w:rPr>
                <w:color w:val="auto"/>
                <w:spacing w:val="20"/>
                <w:sz w:val="18"/>
                <w:szCs w:val="18"/>
              </w:rPr>
              <w:t>Bachelor of Technology -</w:t>
            </w:r>
          </w:p>
          <w:p w14:paraId="0C86085A" w14:textId="1A7A177B" w:rsidR="001D04C1" w:rsidRPr="000B15F1" w:rsidRDefault="001D04C1" w:rsidP="001D04C1">
            <w:r w:rsidRPr="000B15F1">
              <w:rPr>
                <w:color w:val="auto"/>
                <w:spacing w:val="20"/>
                <w:sz w:val="18"/>
                <w:szCs w:val="18"/>
              </w:rPr>
              <w:t>Computer Science and Engineering</w:t>
            </w:r>
          </w:p>
          <w:p w14:paraId="0DB33E87" w14:textId="77777777" w:rsidR="001D04C1" w:rsidRDefault="001D04C1" w:rsidP="001D04C1">
            <w:pPr>
              <w:rPr>
                <w:lang w:val="it-IT"/>
              </w:rPr>
            </w:pPr>
          </w:p>
          <w:p w14:paraId="00E0E390" w14:textId="77777777" w:rsidR="009D3500" w:rsidRDefault="009D3500" w:rsidP="001D04C1">
            <w:pPr>
              <w:rPr>
                <w:lang w:val="it-IT"/>
              </w:rPr>
            </w:pPr>
          </w:p>
          <w:p w14:paraId="335FB34E" w14:textId="30E9DB63" w:rsidR="001D04C1" w:rsidRPr="008377D9" w:rsidRDefault="001D04C1" w:rsidP="009D3500">
            <w:pPr>
              <w:pStyle w:val="Heading1"/>
            </w:pPr>
            <w:r w:rsidRPr="006C5F9F">
              <w:t>Skills</w:t>
            </w:r>
          </w:p>
          <w:p w14:paraId="2B6E0B29" w14:textId="77777777" w:rsidR="001D04C1" w:rsidRDefault="001D04C1" w:rsidP="001D04C1">
            <w:pPr>
              <w:pStyle w:val="ListBullet"/>
            </w:pPr>
            <w:r>
              <w:t xml:space="preserve">Programming Languages </w:t>
            </w:r>
          </w:p>
          <w:p w14:paraId="7D0D5638" w14:textId="77777777" w:rsidR="001D04C1" w:rsidRDefault="001D04C1" w:rsidP="001D04C1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[C, C++, Python, Java]</w:t>
            </w:r>
          </w:p>
          <w:p w14:paraId="39D5CC8B" w14:textId="77777777" w:rsidR="001D04C1" w:rsidRDefault="001D04C1" w:rsidP="001D04C1">
            <w:pPr>
              <w:pStyle w:val="ListBullet"/>
            </w:pPr>
            <w:r>
              <w:t xml:space="preserve"> Web Technologies </w:t>
            </w:r>
          </w:p>
          <w:p w14:paraId="63941BD8" w14:textId="77777777" w:rsidR="001D04C1" w:rsidRDefault="001D04C1" w:rsidP="001D04C1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[</w:t>
            </w:r>
            <w:proofErr w:type="gramStart"/>
            <w:r>
              <w:t>HTML,CSS</w:t>
            </w:r>
            <w:proofErr w:type="gramEnd"/>
            <w:r>
              <w:t>]</w:t>
            </w:r>
          </w:p>
          <w:p w14:paraId="5E8BCB2B" w14:textId="77777777" w:rsidR="001D04C1" w:rsidRDefault="001D04C1" w:rsidP="001D04C1">
            <w:pPr>
              <w:pStyle w:val="ListBullet"/>
            </w:pPr>
            <w:r>
              <w:t>Software and Tools</w:t>
            </w:r>
          </w:p>
          <w:p w14:paraId="37D416F0" w14:textId="1BFD5D16" w:rsidR="001D04C1" w:rsidRPr="00CF2BE7" w:rsidRDefault="001D04C1" w:rsidP="001D04C1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[Git, GitHub]</w:t>
            </w:r>
          </w:p>
        </w:tc>
        <w:tc>
          <w:tcPr>
            <w:tcW w:w="737" w:type="dxa"/>
            <w:vMerge/>
          </w:tcPr>
          <w:p w14:paraId="5E80B70C" w14:textId="77777777" w:rsidR="001D04C1" w:rsidRPr="00020BEB" w:rsidRDefault="001D04C1" w:rsidP="001D04C1">
            <w:pPr>
              <w:spacing w:before="360"/>
              <w:rPr>
                <w:color w:val="auto"/>
              </w:rPr>
            </w:pPr>
          </w:p>
        </w:tc>
      </w:tr>
      <w:tr w:rsidR="001D04C1" w:rsidRPr="00020BEB" w14:paraId="5440E7F2" w14:textId="77777777" w:rsidTr="00425627">
        <w:trPr>
          <w:gridAfter w:val="1"/>
          <w:wAfter w:w="6371" w:type="dxa"/>
          <w:trHeight w:val="3197"/>
        </w:trPr>
        <w:tc>
          <w:tcPr>
            <w:tcW w:w="3692" w:type="dxa"/>
            <w:vMerge/>
          </w:tcPr>
          <w:p w14:paraId="27CF7DDA" w14:textId="77777777" w:rsidR="001D04C1" w:rsidRPr="00CA07A7" w:rsidRDefault="001D04C1" w:rsidP="001D04C1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5E1BEE55" w14:textId="77777777" w:rsidR="001D04C1" w:rsidRPr="00020BEB" w:rsidRDefault="001D04C1" w:rsidP="001D04C1">
            <w:pPr>
              <w:spacing w:before="360"/>
              <w:rPr>
                <w:color w:val="auto"/>
              </w:rPr>
            </w:pPr>
          </w:p>
        </w:tc>
      </w:tr>
      <w:tr w:rsidR="001D04C1" w:rsidRPr="00020BEB" w14:paraId="116380B9" w14:textId="77777777" w:rsidTr="001D04C1">
        <w:trPr>
          <w:gridAfter w:val="1"/>
          <w:wAfter w:w="6371" w:type="dxa"/>
          <w:trHeight w:val="270"/>
        </w:trPr>
        <w:tc>
          <w:tcPr>
            <w:tcW w:w="3692" w:type="dxa"/>
            <w:vMerge/>
          </w:tcPr>
          <w:p w14:paraId="590F0634" w14:textId="77777777" w:rsidR="001D04C1" w:rsidRPr="00CA07A7" w:rsidRDefault="001D04C1" w:rsidP="001D04C1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06DEA2F" w14:textId="77777777" w:rsidR="001D04C1" w:rsidRPr="00020BEB" w:rsidRDefault="001D04C1" w:rsidP="001D04C1">
            <w:pPr>
              <w:spacing w:before="360"/>
              <w:rPr>
                <w:color w:val="auto"/>
              </w:rPr>
            </w:pPr>
          </w:p>
        </w:tc>
      </w:tr>
      <w:tr w:rsidR="001D04C1" w:rsidRPr="00020BEB" w14:paraId="4DA498AD" w14:textId="77777777" w:rsidTr="1461E2F6">
        <w:trPr>
          <w:gridAfter w:val="1"/>
          <w:wAfter w:w="6371" w:type="dxa"/>
          <w:trHeight w:val="512"/>
        </w:trPr>
        <w:tc>
          <w:tcPr>
            <w:tcW w:w="3692" w:type="dxa"/>
            <w:vMerge/>
          </w:tcPr>
          <w:p w14:paraId="314DE8DD" w14:textId="77777777" w:rsidR="001D04C1" w:rsidRPr="00CA07A7" w:rsidRDefault="001D04C1" w:rsidP="001D04C1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4EB2DD8" w14:textId="77777777" w:rsidR="001D04C1" w:rsidRPr="00020BEB" w:rsidRDefault="001D04C1" w:rsidP="001D04C1">
            <w:pPr>
              <w:spacing w:before="360"/>
              <w:rPr>
                <w:color w:val="auto"/>
              </w:rPr>
            </w:pPr>
          </w:p>
        </w:tc>
      </w:tr>
      <w:tr w:rsidR="001D04C1" w:rsidRPr="00020BEB" w14:paraId="06AE11E2" w14:textId="77777777" w:rsidTr="00425627">
        <w:trPr>
          <w:gridAfter w:val="1"/>
          <w:wAfter w:w="6371" w:type="dxa"/>
          <w:trHeight w:val="2189"/>
        </w:trPr>
        <w:tc>
          <w:tcPr>
            <w:tcW w:w="3692" w:type="dxa"/>
            <w:vMerge/>
          </w:tcPr>
          <w:p w14:paraId="3E820AC0" w14:textId="77777777" w:rsidR="001D04C1" w:rsidRPr="00CA07A7" w:rsidRDefault="001D04C1" w:rsidP="001D04C1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DE342CA" w14:textId="77777777" w:rsidR="001D04C1" w:rsidRPr="00020BEB" w:rsidRDefault="001D04C1" w:rsidP="001D04C1">
            <w:pPr>
              <w:spacing w:before="360"/>
              <w:rPr>
                <w:color w:val="auto"/>
              </w:rPr>
            </w:pPr>
          </w:p>
        </w:tc>
      </w:tr>
      <w:tr w:rsidR="001D04C1" w:rsidRPr="00020BEB" w14:paraId="1480CB04" w14:textId="77777777" w:rsidTr="1461E2F6">
        <w:trPr>
          <w:gridAfter w:val="1"/>
          <w:wAfter w:w="6371" w:type="dxa"/>
          <w:trHeight w:val="270"/>
        </w:trPr>
        <w:tc>
          <w:tcPr>
            <w:tcW w:w="3692" w:type="dxa"/>
            <w:vMerge/>
          </w:tcPr>
          <w:p w14:paraId="5EF0C04D" w14:textId="77777777" w:rsidR="001D04C1" w:rsidRPr="00CA07A7" w:rsidRDefault="001D04C1" w:rsidP="001D04C1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550E2276" w14:textId="77777777" w:rsidR="001D04C1" w:rsidRPr="00020BEB" w:rsidRDefault="001D04C1" w:rsidP="001D04C1">
            <w:pPr>
              <w:spacing w:before="360"/>
              <w:rPr>
                <w:color w:val="auto"/>
              </w:rPr>
            </w:pPr>
          </w:p>
        </w:tc>
      </w:tr>
      <w:tr w:rsidR="001D04C1" w:rsidRPr="00020BEB" w14:paraId="220C24DB" w14:textId="77777777" w:rsidTr="1461E2F6">
        <w:trPr>
          <w:gridAfter w:val="1"/>
          <w:wAfter w:w="6371" w:type="dxa"/>
          <w:trHeight w:val="270"/>
        </w:trPr>
        <w:tc>
          <w:tcPr>
            <w:tcW w:w="3692" w:type="dxa"/>
            <w:vMerge/>
          </w:tcPr>
          <w:p w14:paraId="2BF916DF" w14:textId="77777777" w:rsidR="001D04C1" w:rsidRPr="00CA07A7" w:rsidRDefault="001D04C1" w:rsidP="001D04C1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DEF2841" w14:textId="77777777" w:rsidR="001D04C1" w:rsidRPr="00020BEB" w:rsidRDefault="001D04C1" w:rsidP="001D04C1">
            <w:pPr>
              <w:spacing w:before="360"/>
              <w:rPr>
                <w:color w:val="auto"/>
              </w:rPr>
            </w:pPr>
          </w:p>
        </w:tc>
      </w:tr>
      <w:tr w:rsidR="001D04C1" w:rsidRPr="00020BEB" w14:paraId="6CE3154B" w14:textId="77777777" w:rsidTr="1461E2F6">
        <w:trPr>
          <w:gridAfter w:val="1"/>
          <w:wAfter w:w="6371" w:type="dxa"/>
          <w:trHeight w:val="270"/>
        </w:trPr>
        <w:tc>
          <w:tcPr>
            <w:tcW w:w="3692" w:type="dxa"/>
            <w:vMerge/>
          </w:tcPr>
          <w:p w14:paraId="46EEA1E0" w14:textId="77777777" w:rsidR="001D04C1" w:rsidRPr="00CA07A7" w:rsidRDefault="001D04C1" w:rsidP="001D04C1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BC4F0AE" w14:textId="77777777" w:rsidR="001D04C1" w:rsidRPr="00020BEB" w:rsidRDefault="001D04C1" w:rsidP="001D04C1">
            <w:pPr>
              <w:spacing w:before="360"/>
              <w:rPr>
                <w:color w:val="auto"/>
              </w:rPr>
            </w:pPr>
          </w:p>
        </w:tc>
      </w:tr>
    </w:tbl>
    <w:p w14:paraId="5EB4DC59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5D0FB" w14:textId="77777777" w:rsidR="00141757" w:rsidRDefault="00141757" w:rsidP="00AA35A8">
      <w:pPr>
        <w:spacing w:line="240" w:lineRule="auto"/>
      </w:pPr>
      <w:r>
        <w:separator/>
      </w:r>
    </w:p>
  </w:endnote>
  <w:endnote w:type="continuationSeparator" w:id="0">
    <w:p w14:paraId="7978D723" w14:textId="77777777" w:rsidR="00141757" w:rsidRDefault="00141757" w:rsidP="00AA35A8">
      <w:pPr>
        <w:spacing w:line="240" w:lineRule="auto"/>
      </w:pPr>
      <w:r>
        <w:continuationSeparator/>
      </w:r>
    </w:p>
  </w:endnote>
  <w:endnote w:type="continuationNotice" w:id="1">
    <w:p w14:paraId="23C8F354" w14:textId="77777777" w:rsidR="00141757" w:rsidRDefault="001417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93A9D" w14:textId="77777777" w:rsidR="00141757" w:rsidRDefault="00141757" w:rsidP="00AA35A8">
      <w:pPr>
        <w:spacing w:line="240" w:lineRule="auto"/>
      </w:pPr>
      <w:r>
        <w:separator/>
      </w:r>
    </w:p>
  </w:footnote>
  <w:footnote w:type="continuationSeparator" w:id="0">
    <w:p w14:paraId="65139B37" w14:textId="77777777" w:rsidR="00141757" w:rsidRDefault="00141757" w:rsidP="00AA35A8">
      <w:pPr>
        <w:spacing w:line="240" w:lineRule="auto"/>
      </w:pPr>
      <w:r>
        <w:continuationSeparator/>
      </w:r>
    </w:p>
  </w:footnote>
  <w:footnote w:type="continuationNotice" w:id="1">
    <w:p w14:paraId="10078176" w14:textId="77777777" w:rsidR="00141757" w:rsidRDefault="0014175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DD7F16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75036202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1F014DEB" wp14:editId="1016F4A2">
            <wp:extent cx="180975" cy="180975"/>
            <wp:effectExtent l="0" t="0" r="0" b="0"/>
            <wp:docPr id="675036202" name="Picture 675036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D28CE8C" id="Picture 1847929024" o:spid="_x0000_i1025" type="#_x0000_t75" style="width:14.25pt;height:14.25pt;visibility:visible;mso-wrap-style:square">
            <v:imagedata r:id="rId3" o:title=""/>
          </v:shape>
        </w:pict>
      </mc:Choice>
      <mc:Fallback>
        <w:drawing>
          <wp:inline distT="0" distB="0" distL="0" distR="0" wp14:anchorId="5BB3B089" wp14:editId="17884EC4">
            <wp:extent cx="180975" cy="180975"/>
            <wp:effectExtent l="0" t="0" r="0" b="0"/>
            <wp:docPr id="1847929024" name="Picture 184792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7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5"/>
  </w:num>
  <w:num w:numId="7" w16cid:durableId="909921174">
    <w:abstractNumId w:val="0"/>
  </w:num>
  <w:num w:numId="8" w16cid:durableId="153330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A5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15F1"/>
    <w:rsid w:val="000B286F"/>
    <w:rsid w:val="000D134B"/>
    <w:rsid w:val="0010041D"/>
    <w:rsid w:val="001052AA"/>
    <w:rsid w:val="00121919"/>
    <w:rsid w:val="00124ED6"/>
    <w:rsid w:val="00141757"/>
    <w:rsid w:val="00157511"/>
    <w:rsid w:val="00167789"/>
    <w:rsid w:val="00194704"/>
    <w:rsid w:val="001B160B"/>
    <w:rsid w:val="001D04C1"/>
    <w:rsid w:val="001E267E"/>
    <w:rsid w:val="00203213"/>
    <w:rsid w:val="002236D5"/>
    <w:rsid w:val="0023757B"/>
    <w:rsid w:val="00243756"/>
    <w:rsid w:val="00253CBD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B351B"/>
    <w:rsid w:val="003B4AEF"/>
    <w:rsid w:val="003B7F92"/>
    <w:rsid w:val="003F1D3E"/>
    <w:rsid w:val="00406DA0"/>
    <w:rsid w:val="0041245C"/>
    <w:rsid w:val="00413BF1"/>
    <w:rsid w:val="00415CF3"/>
    <w:rsid w:val="00425627"/>
    <w:rsid w:val="00427300"/>
    <w:rsid w:val="00453A7B"/>
    <w:rsid w:val="00457ADE"/>
    <w:rsid w:val="00462350"/>
    <w:rsid w:val="00463060"/>
    <w:rsid w:val="00464B92"/>
    <w:rsid w:val="004670F7"/>
    <w:rsid w:val="00470744"/>
    <w:rsid w:val="00476CD2"/>
    <w:rsid w:val="004936B2"/>
    <w:rsid w:val="004A035E"/>
    <w:rsid w:val="004A1390"/>
    <w:rsid w:val="004A28EA"/>
    <w:rsid w:val="004C07BA"/>
    <w:rsid w:val="004D0FA5"/>
    <w:rsid w:val="004D5532"/>
    <w:rsid w:val="005138CD"/>
    <w:rsid w:val="00524297"/>
    <w:rsid w:val="005273AD"/>
    <w:rsid w:val="00537559"/>
    <w:rsid w:val="00552CAA"/>
    <w:rsid w:val="00572E23"/>
    <w:rsid w:val="00572FD2"/>
    <w:rsid w:val="00580FD9"/>
    <w:rsid w:val="00583F2A"/>
    <w:rsid w:val="005C70CA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77D9"/>
    <w:rsid w:val="00850571"/>
    <w:rsid w:val="008506D1"/>
    <w:rsid w:val="00857F29"/>
    <w:rsid w:val="00871DB8"/>
    <w:rsid w:val="00887D5D"/>
    <w:rsid w:val="00887E05"/>
    <w:rsid w:val="008A171A"/>
    <w:rsid w:val="008C6FDE"/>
    <w:rsid w:val="008D004E"/>
    <w:rsid w:val="008D5253"/>
    <w:rsid w:val="008F0A36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75E79"/>
    <w:rsid w:val="009805B1"/>
    <w:rsid w:val="009B4B3C"/>
    <w:rsid w:val="009B55A3"/>
    <w:rsid w:val="009D3500"/>
    <w:rsid w:val="009D646A"/>
    <w:rsid w:val="00A379B6"/>
    <w:rsid w:val="00A633B0"/>
    <w:rsid w:val="00A719C1"/>
    <w:rsid w:val="00A82BE7"/>
    <w:rsid w:val="00A90A97"/>
    <w:rsid w:val="00AA1166"/>
    <w:rsid w:val="00AA35A8"/>
    <w:rsid w:val="00AB0853"/>
    <w:rsid w:val="00AD590F"/>
    <w:rsid w:val="00AE562D"/>
    <w:rsid w:val="00B017E5"/>
    <w:rsid w:val="00B03459"/>
    <w:rsid w:val="00B04123"/>
    <w:rsid w:val="00B06922"/>
    <w:rsid w:val="00B20F64"/>
    <w:rsid w:val="00B30B74"/>
    <w:rsid w:val="00B42685"/>
    <w:rsid w:val="00B51639"/>
    <w:rsid w:val="00B64F9B"/>
    <w:rsid w:val="00B65B45"/>
    <w:rsid w:val="00B75292"/>
    <w:rsid w:val="00B8453F"/>
    <w:rsid w:val="00B85473"/>
    <w:rsid w:val="00B86C53"/>
    <w:rsid w:val="00BE446F"/>
    <w:rsid w:val="00BE5968"/>
    <w:rsid w:val="00BF3DBB"/>
    <w:rsid w:val="00C0565B"/>
    <w:rsid w:val="00C163A1"/>
    <w:rsid w:val="00C62E97"/>
    <w:rsid w:val="00C822BF"/>
    <w:rsid w:val="00C90004"/>
    <w:rsid w:val="00CA07A7"/>
    <w:rsid w:val="00CA61BE"/>
    <w:rsid w:val="00CB1800"/>
    <w:rsid w:val="00CB3E40"/>
    <w:rsid w:val="00CB6A37"/>
    <w:rsid w:val="00CF22B3"/>
    <w:rsid w:val="00CF2BE7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D758E"/>
    <w:rsid w:val="00DE5F88"/>
    <w:rsid w:val="00DF2298"/>
    <w:rsid w:val="00DF56E6"/>
    <w:rsid w:val="00E067BA"/>
    <w:rsid w:val="00E06CE9"/>
    <w:rsid w:val="00E147DE"/>
    <w:rsid w:val="00E360EA"/>
    <w:rsid w:val="00E41058"/>
    <w:rsid w:val="00E77096"/>
    <w:rsid w:val="00E80D10"/>
    <w:rsid w:val="00EA7A22"/>
    <w:rsid w:val="00EB74E8"/>
    <w:rsid w:val="00EC0F79"/>
    <w:rsid w:val="00EC2C14"/>
    <w:rsid w:val="00EF0E02"/>
    <w:rsid w:val="00EF22EF"/>
    <w:rsid w:val="00F02E99"/>
    <w:rsid w:val="00F07900"/>
    <w:rsid w:val="00F278FE"/>
    <w:rsid w:val="00F30552"/>
    <w:rsid w:val="00F419C0"/>
    <w:rsid w:val="00F46BDB"/>
    <w:rsid w:val="00F46F61"/>
    <w:rsid w:val="00F600C7"/>
    <w:rsid w:val="00F732FF"/>
    <w:rsid w:val="00FA1C9A"/>
    <w:rsid w:val="00FD56F7"/>
    <w:rsid w:val="00FD73C5"/>
    <w:rsid w:val="00FF140B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FDACD"/>
  <w15:chartTrackingRefBased/>
  <w15:docId w15:val="{05D353D1-39DA-4D21-891C-BB096A76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C1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467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ilip-kumar-0810ex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lip19109mn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AK\AppData\Roaming\Microsoft\Templates\Color%20block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40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Dilip Kumar</cp:lastModifiedBy>
  <cp:revision>25</cp:revision>
  <dcterms:created xsi:type="dcterms:W3CDTF">2025-02-20T12:24:00Z</dcterms:created>
  <dcterms:modified xsi:type="dcterms:W3CDTF">2025-02-20T13:10:00Z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